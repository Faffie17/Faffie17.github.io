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70"/>
      </w:tblGrid>
      <w:tr w:rsidR="00692703" w:rsidRPr="00CF1A49" w14:paraId="05E27377" w14:textId="77777777" w:rsidTr="001D32BA">
        <w:trPr>
          <w:trHeight w:hRule="exact" w:val="1800"/>
        </w:trPr>
        <w:tc>
          <w:tcPr>
            <w:tcW w:w="9270" w:type="dxa"/>
            <w:tcMar>
              <w:top w:w="0" w:type="dxa"/>
              <w:bottom w:w="0" w:type="dxa"/>
            </w:tcMar>
          </w:tcPr>
          <w:p w14:paraId="767ED5E9" w14:textId="621A2806" w:rsidR="00692703" w:rsidRPr="00F8120D" w:rsidRDefault="00304DD7" w:rsidP="00B771E0">
            <w:pPr>
              <w:pStyle w:val="Heading2"/>
            </w:pPr>
            <w:r>
              <w:rPr>
                <w:sz w:val="72"/>
                <w:szCs w:val="72"/>
              </w:rPr>
              <w:t>Tafara cheu</w:t>
            </w:r>
          </w:p>
          <w:p w14:paraId="69E9A316" w14:textId="1893601D" w:rsidR="00692703" w:rsidRDefault="001D32BA" w:rsidP="00F007A6">
            <w:pPr>
              <w:pStyle w:val="ContactInfoEmphasis"/>
              <w:contextualSpacing w:val="0"/>
              <w:jc w:val="left"/>
            </w:pPr>
            <w:r>
              <w:t>cheutafara@gmail|+</w:t>
            </w:r>
            <w:r w:rsidR="00F007A6">
              <w:t>2</w:t>
            </w:r>
            <w:r>
              <w:t>7</w:t>
            </w:r>
            <w:r w:rsidR="00F007A6">
              <w:t>691223356</w:t>
            </w:r>
          </w:p>
          <w:p w14:paraId="165DDA8C" w14:textId="77777777" w:rsidR="00D37942" w:rsidRDefault="00D37942" w:rsidP="00F007A6">
            <w:pPr>
              <w:pStyle w:val="ContactInfoEmphasis"/>
              <w:contextualSpacing w:val="0"/>
              <w:jc w:val="left"/>
            </w:pPr>
            <w:r>
              <w:t xml:space="preserve">website: </w:t>
            </w:r>
            <w:r w:rsidRPr="00D37942">
              <w:t>https://faffie17.github.io/</w:t>
            </w:r>
          </w:p>
          <w:p w14:paraId="2D78946A" w14:textId="4DAC4E05" w:rsidR="007E13F2" w:rsidRPr="00CF1A49" w:rsidRDefault="007E13F2" w:rsidP="007E13F2">
            <w:pPr>
              <w:pStyle w:val="ContactInfoEmphasis"/>
              <w:contextualSpacing w:val="0"/>
              <w:jc w:val="left"/>
            </w:pPr>
            <w:r>
              <w:t xml:space="preserve"> </w:t>
            </w:r>
            <w:proofErr w:type="gramStart"/>
            <w:r>
              <w:t>github :</w:t>
            </w:r>
            <w:proofErr w:type="gramEnd"/>
            <w:r>
              <w:t xml:space="preserve"> </w:t>
            </w:r>
            <w:r w:rsidRPr="007E13F2">
              <w:t>https://github.com/Faffie17</w:t>
            </w:r>
          </w:p>
        </w:tc>
      </w:tr>
      <w:tr w:rsidR="009571D8" w:rsidRPr="00CF1A49" w14:paraId="1584E290" w14:textId="77777777" w:rsidTr="001D32BA">
        <w:tc>
          <w:tcPr>
            <w:tcW w:w="9270" w:type="dxa"/>
            <w:tcMar>
              <w:top w:w="432" w:type="dxa"/>
            </w:tcMar>
          </w:tcPr>
          <w:p w14:paraId="00DF55FA" w14:textId="2E038A9F" w:rsidR="009A3341" w:rsidRDefault="00304DD7" w:rsidP="00913946">
            <w:pPr>
              <w:contextualSpacing w:val="0"/>
              <w:rPr>
                <w:rFonts w:asciiTheme="majorHAnsi" w:hAnsi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7967C435" wp14:editId="58E9B753">
                  <wp:extent cx="2066409" cy="2026285"/>
                  <wp:effectExtent l="0" t="0" r="0" b="0"/>
                  <wp:docPr id="906047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0473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39" cy="20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C02E" w14:textId="77777777" w:rsidR="009A3341" w:rsidRDefault="009A3341" w:rsidP="00913946">
            <w:pPr>
              <w:contextualSpacing w:val="0"/>
              <w:rPr>
                <w:rFonts w:asciiTheme="majorHAnsi" w:hAnsi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53E8E3" w14:textId="7A6F3BC3" w:rsidR="001755A8" w:rsidRDefault="001D32BA" w:rsidP="00913946">
            <w:pPr>
              <w:contextualSpacing w:val="0"/>
              <w:rPr>
                <w:rFonts w:asciiTheme="majorHAnsi" w:hAnsi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120D">
              <w:rPr>
                <w:rFonts w:asciiTheme="majorHAnsi" w:hAnsi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</w:t>
            </w:r>
          </w:p>
          <w:p w14:paraId="04CEA298" w14:textId="77777777" w:rsidR="009A3341" w:rsidRPr="00F8120D" w:rsidRDefault="009A3341" w:rsidP="00913946">
            <w:pPr>
              <w:contextualSpacing w:val="0"/>
              <w:rPr>
                <w:rFonts w:asciiTheme="majorHAnsi" w:hAnsi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B743E3F" w14:textId="10947CE3" w:rsidR="001D32BA" w:rsidRPr="001D32BA" w:rsidRDefault="001D32BA" w:rsidP="00913946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t>A</w:t>
            </w:r>
            <w:r w:rsidR="007E13F2">
              <w:t xml:space="preserve"> permanent</w:t>
            </w:r>
            <w:r w:rsidR="00F8120D">
              <w:t xml:space="preserve"> job,</w:t>
            </w:r>
            <w:r w:rsidR="007E13F2">
              <w:t xml:space="preserve"> </w:t>
            </w:r>
            <w:r>
              <w:t>internship or research opportunity that will allow me</w:t>
            </w:r>
            <w:r w:rsidR="00F8120D">
              <w:t xml:space="preserve"> to improve my coding skills and </w:t>
            </w:r>
            <w:r>
              <w:t xml:space="preserve">further develop my abilities in the field of </w:t>
            </w:r>
            <w:r w:rsidR="00F8120D">
              <w:t>C</w:t>
            </w:r>
            <w:r>
              <w:t xml:space="preserve">omputer </w:t>
            </w:r>
            <w:r w:rsidR="00F8120D">
              <w:t>S</w:t>
            </w:r>
            <w:r>
              <w:t>cience</w:t>
            </w:r>
            <w:r w:rsidR="007E13F2">
              <w:t>.</w:t>
            </w:r>
          </w:p>
        </w:tc>
      </w:tr>
    </w:tbl>
    <w:p w14:paraId="25F46277" w14:textId="78813226" w:rsidR="004E01EB" w:rsidRPr="00CF1A49" w:rsidRDefault="00F8120D" w:rsidP="004E01EB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A17FCEF" w14:textId="77777777" w:rsidTr="001D32BA">
        <w:tc>
          <w:tcPr>
            <w:tcW w:w="9290" w:type="dxa"/>
          </w:tcPr>
          <w:p w14:paraId="2B40D570" w14:textId="6DDD85C5" w:rsidR="001E3120" w:rsidRDefault="00F8120D" w:rsidP="001D32BA">
            <w:pPr>
              <w:pStyle w:val="Heading3"/>
              <w:contextualSpacing w:val="0"/>
            </w:pPr>
            <w:r>
              <w:t>designed my own website</w:t>
            </w:r>
            <w:r w:rsidR="00D37942">
              <w:t xml:space="preserve"> </w:t>
            </w:r>
            <w:r w:rsidR="00FC1B7E">
              <w:t>(link above)</w:t>
            </w:r>
          </w:p>
          <w:p w14:paraId="71995D71" w14:textId="2D23A8DB" w:rsidR="00F8120D" w:rsidRDefault="00F8120D" w:rsidP="001D32BA">
            <w:pPr>
              <w:pStyle w:val="Heading3"/>
              <w:contextualSpacing w:val="0"/>
            </w:pPr>
            <w:r>
              <w:t xml:space="preserve">remade snake game using </w:t>
            </w:r>
            <w:proofErr w:type="gramStart"/>
            <w:r>
              <w:t>pycharm(</w:t>
            </w:r>
            <w:proofErr w:type="gramEnd"/>
            <w:r>
              <w:t>available on my github page)</w:t>
            </w:r>
          </w:p>
          <w:p w14:paraId="4C119DAB" w14:textId="0FC6B732" w:rsidR="000635AE" w:rsidRDefault="000635AE" w:rsidP="001D32BA">
            <w:pPr>
              <w:pStyle w:val="Heading3"/>
              <w:contextualSpacing w:val="0"/>
            </w:pPr>
            <w:r>
              <w:t xml:space="preserve">student Library application with Firebase realtime </w:t>
            </w:r>
            <w:proofErr w:type="gramStart"/>
            <w:r>
              <w:t>database(</w:t>
            </w:r>
            <w:proofErr w:type="gramEnd"/>
            <w:r>
              <w:t>final university project</w:t>
            </w:r>
            <w:r w:rsidR="00FC1B7E">
              <w:t xml:space="preserve"> WHICH GOT A SECOND RANKING AND A CERTIFICATE IN RUSSIAN NATIONAL UNIVERSITIES FINAL DIPLOMA PROJECTS COMPETITION</w:t>
            </w:r>
            <w:r>
              <w:t>)</w:t>
            </w:r>
          </w:p>
          <w:p w14:paraId="00839A3C" w14:textId="71D4BF63" w:rsidR="00CC4370" w:rsidRDefault="00CC4370" w:rsidP="001D32BA">
            <w:pPr>
              <w:pStyle w:val="Heading3"/>
              <w:contextualSpacing w:val="0"/>
            </w:pPr>
            <w:r>
              <w:t>e-commerce website with javascript</w:t>
            </w:r>
          </w:p>
          <w:p w14:paraId="2F85C65F" w14:textId="7F98FD78" w:rsidR="001D32BA" w:rsidRPr="00CF1A49" w:rsidRDefault="001D32BA" w:rsidP="001D32BA">
            <w:pPr>
              <w:pStyle w:val="Heading3"/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CC2BFA1770B74F579DD7C3F24584A562"/>
        </w:placeholder>
        <w:temporary/>
        <w:showingPlcHdr/>
        <w15:appearance w15:val="hidden"/>
      </w:sdtPr>
      <w:sdtContent>
        <w:p w14:paraId="186A349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73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840"/>
      </w:tblGrid>
      <w:tr w:rsidR="001D0BF1" w:rsidRPr="00CF1A49" w14:paraId="6DCBD18E" w14:textId="77777777" w:rsidTr="00E374A3">
        <w:trPr>
          <w:trHeight w:val="765"/>
        </w:trPr>
        <w:tc>
          <w:tcPr>
            <w:tcW w:w="8841" w:type="dxa"/>
          </w:tcPr>
          <w:p w14:paraId="6AFFB531" w14:textId="4F466A9F" w:rsidR="009A3341" w:rsidRDefault="009A3341" w:rsidP="001D0BF1">
            <w:pPr>
              <w:pStyle w:val="Heading3"/>
              <w:contextualSpacing w:val="0"/>
            </w:pPr>
            <w:r>
              <w:t>nOVEMBER 2012</w:t>
            </w:r>
          </w:p>
          <w:p w14:paraId="490759CD" w14:textId="0B824E3F" w:rsidR="009A3341" w:rsidRDefault="009A3341" w:rsidP="00DC2AB3">
            <w:pPr>
              <w:pStyle w:val="Heading2"/>
              <w:contextualSpacing w:val="0"/>
              <w:rPr>
                <w:rStyle w:val="SubtleReference"/>
              </w:rPr>
            </w:pPr>
            <w:r>
              <w:t>Zimsec oR</w:t>
            </w:r>
            <w:r w:rsidR="00DC2AB3">
              <w:t>DINARY</w:t>
            </w:r>
            <w:r>
              <w:t xml:space="preserve"> level certificate</w:t>
            </w:r>
            <w:r w:rsidRPr="00CF1A49">
              <w:t xml:space="preserve"> </w:t>
            </w:r>
            <w:r w:rsidR="00DC2AB3">
              <w:t xml:space="preserve"> </w:t>
            </w:r>
            <w:r>
              <w:rPr>
                <w:rStyle w:val="SubtleReference"/>
              </w:rPr>
              <w:t xml:space="preserve">  </w:t>
            </w:r>
            <w:r w:rsidR="00DC2AB3">
              <w:rPr>
                <w:rStyle w:val="SubtleReference"/>
              </w:rPr>
              <w:t xml:space="preserve">ANDERSON ADVENTIST </w:t>
            </w:r>
            <w:r>
              <w:rPr>
                <w:rStyle w:val="SubtleReference"/>
              </w:rPr>
              <w:t>school</w:t>
            </w:r>
          </w:p>
          <w:p w14:paraId="21006DDA" w14:textId="77777777" w:rsidR="00DC2AB3" w:rsidRDefault="00DC2AB3" w:rsidP="00DC2AB3">
            <w:pPr>
              <w:pStyle w:val="Heading2"/>
              <w:contextualSpacing w:val="0"/>
            </w:pPr>
          </w:p>
          <w:p w14:paraId="3D7045BE" w14:textId="6ED6FF26" w:rsidR="001D0BF1" w:rsidRPr="00CF1A49" w:rsidRDefault="001D32BA" w:rsidP="001D0BF1">
            <w:pPr>
              <w:pStyle w:val="Heading3"/>
              <w:contextualSpacing w:val="0"/>
            </w:pPr>
            <w:r>
              <w:t>november</w:t>
            </w:r>
            <w:r w:rsidR="001D0BF1" w:rsidRPr="00CF1A49">
              <w:t xml:space="preserve"> </w:t>
            </w:r>
            <w:r>
              <w:t>2014</w:t>
            </w:r>
          </w:p>
          <w:p w14:paraId="17306F67" w14:textId="17A4AD16" w:rsidR="001D0BF1" w:rsidRPr="00CF1A49" w:rsidRDefault="001D32BA" w:rsidP="001D0BF1">
            <w:pPr>
              <w:pStyle w:val="Heading2"/>
              <w:contextualSpacing w:val="0"/>
            </w:pPr>
            <w:r>
              <w:t>Zimsec Advanced level certificate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marondera high school</w:t>
            </w:r>
          </w:p>
          <w:p w14:paraId="382E930B" w14:textId="0D518ABB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589C466" w14:textId="77777777" w:rsidTr="00E374A3">
        <w:trPr>
          <w:trHeight w:val="1033"/>
        </w:trPr>
        <w:tc>
          <w:tcPr>
            <w:tcW w:w="8841" w:type="dxa"/>
            <w:tcMar>
              <w:top w:w="216" w:type="dxa"/>
            </w:tcMar>
          </w:tcPr>
          <w:p w14:paraId="3F331625" w14:textId="77CA38E4" w:rsidR="00F61DF9" w:rsidRPr="00CF1A49" w:rsidRDefault="00B93837" w:rsidP="00F61DF9">
            <w:pPr>
              <w:pStyle w:val="Heading3"/>
              <w:contextualSpacing w:val="0"/>
            </w:pPr>
            <w:r>
              <w:lastRenderedPageBreak/>
              <w:t>July 2021</w:t>
            </w:r>
          </w:p>
          <w:p w14:paraId="693EB3EF" w14:textId="2883090E" w:rsidR="00F61DF9" w:rsidRDefault="001D32BA" w:rsidP="00DC2AB3">
            <w:pPr>
              <w:pStyle w:val="Heading2"/>
              <w:contextualSpacing w:val="0"/>
            </w:pPr>
            <w:r>
              <w:t>Mathematics and computer science</w:t>
            </w:r>
            <w:r w:rsidR="00F8120D">
              <w:t xml:space="preserve"> bachelor</w:t>
            </w:r>
            <w:r w:rsidR="007E13F2">
              <w:t xml:space="preserve">’s </w:t>
            </w:r>
            <w:r w:rsidR="00F8120D">
              <w:t>degree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mordovia state </w:t>
            </w:r>
            <w:proofErr w:type="gramStart"/>
            <w:r>
              <w:rPr>
                <w:rStyle w:val="SubtleReference"/>
              </w:rPr>
              <w:t>university</w:t>
            </w:r>
            <w:r w:rsidR="00593ED5">
              <w:rPr>
                <w:rStyle w:val="SubtleReference"/>
              </w:rPr>
              <w:t>,russia</w:t>
            </w:r>
            <w:proofErr w:type="gramEnd"/>
          </w:p>
        </w:tc>
      </w:tr>
    </w:tbl>
    <w:sdt>
      <w:sdtPr>
        <w:alias w:val="Skills:"/>
        <w:tag w:val="Skills:"/>
        <w:id w:val="-1392877668"/>
        <w:placeholder>
          <w:docPart w:val="5430D58960954C18BF99437B61DBD0ED"/>
        </w:placeholder>
        <w:temporary/>
        <w:showingPlcHdr/>
        <w15:appearance w15:val="hidden"/>
      </w:sdtPr>
      <w:sdtContent>
        <w:p w14:paraId="3140381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323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025"/>
        <w:gridCol w:w="3027"/>
      </w:tblGrid>
      <w:tr w:rsidR="003A0632" w:rsidRPr="006E1507" w14:paraId="485E1520" w14:textId="77777777" w:rsidTr="005F4F5A">
        <w:trPr>
          <w:trHeight w:val="395"/>
        </w:trPr>
        <w:tc>
          <w:tcPr>
            <w:tcW w:w="3026" w:type="dxa"/>
          </w:tcPr>
          <w:p w14:paraId="1007A761" w14:textId="5CDA056A" w:rsidR="001F4E6D" w:rsidRDefault="001D32BA" w:rsidP="00DD02BB">
            <w:pPr>
              <w:pStyle w:val="ListBullet"/>
              <w:contextualSpacing w:val="0"/>
            </w:pPr>
            <w:r>
              <w:t>Java</w:t>
            </w:r>
            <w:r w:rsidR="00DD02BB">
              <w:t xml:space="preserve">                      Python</w:t>
            </w:r>
          </w:p>
          <w:p w14:paraId="38CE1B36" w14:textId="143DB06C" w:rsidR="000635AE" w:rsidRDefault="000635AE" w:rsidP="006E1507">
            <w:pPr>
              <w:pStyle w:val="ListBullet"/>
              <w:contextualSpacing w:val="0"/>
            </w:pPr>
            <w:r>
              <w:t>Android</w:t>
            </w:r>
            <w:r w:rsidR="005F4F5A">
              <w:t xml:space="preserve">               JavaScript</w:t>
            </w:r>
          </w:p>
          <w:p w14:paraId="64DA9255" w14:textId="77777777" w:rsidR="00CE3C99" w:rsidRDefault="00CE3C99" w:rsidP="00CE3C99">
            <w:pPr>
              <w:pStyle w:val="ListBullet"/>
              <w:contextualSpacing w:val="0"/>
            </w:pPr>
            <w:r>
              <w:t>MySQL</w:t>
            </w:r>
          </w:p>
          <w:p w14:paraId="2097DAC4" w14:textId="08DA75C4" w:rsidR="005F4F5A" w:rsidRDefault="005F4F5A" w:rsidP="005F4F5A">
            <w:pPr>
              <w:pStyle w:val="ListBullet"/>
              <w:numPr>
                <w:ilvl w:val="0"/>
                <w:numId w:val="0"/>
              </w:numPr>
              <w:tabs>
                <w:tab w:val="left" w:pos="1020"/>
              </w:tabs>
              <w:contextualSpacing w:val="0"/>
            </w:pPr>
          </w:p>
          <w:p w14:paraId="444ED69D" w14:textId="7DCF9BC5" w:rsidR="005F4F5A" w:rsidRPr="006E1507" w:rsidRDefault="005F4F5A" w:rsidP="005F4F5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3027" w:type="dxa"/>
            <w:tcMar>
              <w:left w:w="360" w:type="dxa"/>
            </w:tcMar>
          </w:tcPr>
          <w:p w14:paraId="1F8C12BD" w14:textId="6E4444DD" w:rsidR="003A0632" w:rsidRPr="006E1507" w:rsidRDefault="001D32BA" w:rsidP="006E1507">
            <w:pPr>
              <w:pStyle w:val="ListBullet"/>
              <w:contextualSpacing w:val="0"/>
            </w:pPr>
            <w:r>
              <w:t>HTML and CSS</w:t>
            </w:r>
          </w:p>
          <w:p w14:paraId="5365211E" w14:textId="1C582AF2" w:rsidR="005F4F5A" w:rsidRDefault="00CE3C99" w:rsidP="00DD02BB">
            <w:pPr>
              <w:pStyle w:val="ListBullet"/>
              <w:contextualSpacing w:val="0"/>
            </w:pPr>
            <w:r>
              <w:t xml:space="preserve">FIREBASE     </w:t>
            </w:r>
            <w:r w:rsidR="00DD02BB">
              <w:t xml:space="preserve"> </w:t>
            </w:r>
          </w:p>
          <w:p w14:paraId="2E352876" w14:textId="3E9AAE70" w:rsidR="001E3120" w:rsidRPr="006E1507" w:rsidRDefault="00CE3C99" w:rsidP="00CE3C99">
            <w:pPr>
              <w:pStyle w:val="ListBullet"/>
            </w:pPr>
            <w:r>
              <w:t>LINUX</w:t>
            </w:r>
          </w:p>
        </w:tc>
      </w:tr>
    </w:tbl>
    <w:sdt>
      <w:sdtPr>
        <w:alias w:val="Activities:"/>
        <w:tag w:val="Activities:"/>
        <w:id w:val="1223332893"/>
        <w:placeholder>
          <w:docPart w:val="E052843BA5584BDEBED5AD8B945D8291"/>
        </w:placeholder>
        <w:temporary/>
        <w:showingPlcHdr/>
        <w15:appearance w15:val="hidden"/>
      </w:sdtPr>
      <w:sdtContent>
        <w:p w14:paraId="5C5D59CB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44AB38A" w14:textId="3C889A00" w:rsidR="00B51D1B" w:rsidRDefault="001D32BA" w:rsidP="006E1507">
      <w:r>
        <w:t>2018 FIFA WORLD CUP RUSSIA VOLUNTEER</w:t>
      </w:r>
    </w:p>
    <w:p w14:paraId="5F88D428" w14:textId="76F07C4A" w:rsidR="001D32BA" w:rsidRDefault="001D32BA" w:rsidP="006E1507">
      <w:r>
        <w:t>I was part of the team that helped spectators especially with the translation as I am fluent in English and intermediate Russia</w:t>
      </w:r>
      <w:r w:rsidR="00A12D24">
        <w:t>n</w:t>
      </w:r>
      <w:r>
        <w:t xml:space="preserve"> speaker.</w:t>
      </w:r>
    </w:p>
    <w:p w14:paraId="02DD1022" w14:textId="77777777" w:rsidR="00743333" w:rsidRDefault="00743333" w:rsidP="006E1507"/>
    <w:p w14:paraId="4EFB1D75" w14:textId="001C55C7" w:rsidR="00FC1B7E" w:rsidRDefault="00FC1B7E" w:rsidP="006E1507">
      <w:r>
        <w:t>PROF.RU AND REPETIT.RU</w:t>
      </w:r>
      <w:r w:rsidR="004D5F86">
        <w:t xml:space="preserve"> (TUTORING COMPANIES</w:t>
      </w:r>
      <w:proofErr w:type="gramStart"/>
      <w:r w:rsidR="004D5F86">
        <w:t>)</w:t>
      </w:r>
      <w:r w:rsidR="00743333">
        <w:t xml:space="preserve"> :</w:t>
      </w:r>
      <w:proofErr w:type="gramEnd"/>
      <w:r w:rsidR="00743333">
        <w:t xml:space="preserve"> 2019 -2021</w:t>
      </w:r>
    </w:p>
    <w:p w14:paraId="4E5B5227" w14:textId="7835708D" w:rsidR="005F4F5A" w:rsidRDefault="004D5F86" w:rsidP="006E1507">
      <w:proofErr w:type="gramStart"/>
      <w:r>
        <w:t>POSITION :</w:t>
      </w:r>
      <w:proofErr w:type="gramEnd"/>
      <w:r>
        <w:t xml:space="preserve"> </w:t>
      </w:r>
      <w:r w:rsidR="00FC1B7E">
        <w:t>ENGLISH TUTOR</w:t>
      </w:r>
      <w:r>
        <w:t>-</w:t>
      </w:r>
      <w:r w:rsidR="00FC1B7E">
        <w:t>I OFFER</w:t>
      </w:r>
      <w:r w:rsidR="00743333">
        <w:t>ED</w:t>
      </w:r>
      <w:r w:rsidR="00FC1B7E">
        <w:t xml:space="preserve"> BOTH RUSSIAN ADULTS AND KIDS ENGLISH LESS</w:t>
      </w:r>
      <w:r w:rsidR="00743333">
        <w:t>ONS</w:t>
      </w:r>
    </w:p>
    <w:p w14:paraId="162CA51E" w14:textId="0842E8C0" w:rsidR="00B771E0" w:rsidRDefault="00B771E0" w:rsidP="006E1507"/>
    <w:p w14:paraId="09E7CF04" w14:textId="2962E0D4" w:rsidR="00B771E0" w:rsidRDefault="00B771E0" w:rsidP="006E1507">
      <w:r>
        <w:t xml:space="preserve">Spur Steak Ranches restaurant  </w:t>
      </w:r>
      <w:proofErr w:type="gramStart"/>
      <w:r>
        <w:t xml:space="preserve">  </w:t>
      </w:r>
      <w:r w:rsidR="00743333">
        <w:t>:</w:t>
      </w:r>
      <w:proofErr w:type="gramEnd"/>
      <w:r>
        <w:t xml:space="preserve"> 2015 -2017</w:t>
      </w:r>
    </w:p>
    <w:p w14:paraId="69814826" w14:textId="5157FACF" w:rsidR="00B771E0" w:rsidRDefault="00B771E0" w:rsidP="006E1507">
      <w:r>
        <w:t xml:space="preserve">POSITION                                        </w:t>
      </w:r>
      <w:proofErr w:type="gramStart"/>
      <w:r>
        <w:t xml:space="preserve">  </w:t>
      </w:r>
      <w:r w:rsidR="00743333">
        <w:t>:</w:t>
      </w:r>
      <w:proofErr w:type="gramEnd"/>
      <w:r w:rsidR="00743333">
        <w:t xml:space="preserve"> </w:t>
      </w:r>
      <w:r>
        <w:t>Waiter</w:t>
      </w:r>
    </w:p>
    <w:p w14:paraId="2181C385" w14:textId="77777777" w:rsidR="00B771E0" w:rsidRDefault="00B771E0" w:rsidP="006E1507"/>
    <w:p w14:paraId="5168A3CE" w14:textId="5BE843DB" w:rsidR="00E87612" w:rsidRDefault="00E87612" w:rsidP="006E1507"/>
    <w:p w14:paraId="78801D4B" w14:textId="083627C7" w:rsidR="00E87612" w:rsidRPr="006E1507" w:rsidRDefault="00E87612" w:rsidP="006E1507"/>
    <w:sectPr w:rsidR="00E87612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74F8" w14:textId="77777777" w:rsidR="00B47B5A" w:rsidRDefault="00B47B5A" w:rsidP="0068194B">
      <w:r>
        <w:separator/>
      </w:r>
    </w:p>
    <w:p w14:paraId="30CE02D8" w14:textId="77777777" w:rsidR="00B47B5A" w:rsidRDefault="00B47B5A"/>
    <w:p w14:paraId="6A4FED83" w14:textId="77777777" w:rsidR="00B47B5A" w:rsidRDefault="00B47B5A"/>
  </w:endnote>
  <w:endnote w:type="continuationSeparator" w:id="0">
    <w:p w14:paraId="16D4A6E7" w14:textId="77777777" w:rsidR="00B47B5A" w:rsidRDefault="00B47B5A" w:rsidP="0068194B">
      <w:r>
        <w:continuationSeparator/>
      </w:r>
    </w:p>
    <w:p w14:paraId="7713A22A" w14:textId="77777777" w:rsidR="00B47B5A" w:rsidRDefault="00B47B5A"/>
    <w:p w14:paraId="47411294" w14:textId="77777777" w:rsidR="00B47B5A" w:rsidRDefault="00B47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479B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D82A" w14:textId="77777777" w:rsidR="00B47B5A" w:rsidRDefault="00B47B5A" w:rsidP="0068194B">
      <w:r>
        <w:separator/>
      </w:r>
    </w:p>
    <w:p w14:paraId="58987409" w14:textId="77777777" w:rsidR="00B47B5A" w:rsidRDefault="00B47B5A"/>
    <w:p w14:paraId="6BA8609F" w14:textId="77777777" w:rsidR="00B47B5A" w:rsidRDefault="00B47B5A"/>
  </w:footnote>
  <w:footnote w:type="continuationSeparator" w:id="0">
    <w:p w14:paraId="6423260C" w14:textId="77777777" w:rsidR="00B47B5A" w:rsidRDefault="00B47B5A" w:rsidP="0068194B">
      <w:r>
        <w:continuationSeparator/>
      </w:r>
    </w:p>
    <w:p w14:paraId="337778C5" w14:textId="77777777" w:rsidR="00B47B5A" w:rsidRDefault="00B47B5A"/>
    <w:p w14:paraId="0960F250" w14:textId="77777777" w:rsidR="00B47B5A" w:rsidRDefault="00B47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D8A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1B7A8C" wp14:editId="333934C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D2445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513121">
    <w:abstractNumId w:val="9"/>
  </w:num>
  <w:num w:numId="2" w16cid:durableId="1135947579">
    <w:abstractNumId w:val="8"/>
  </w:num>
  <w:num w:numId="3" w16cid:durableId="377438893">
    <w:abstractNumId w:val="7"/>
  </w:num>
  <w:num w:numId="4" w16cid:durableId="1841120167">
    <w:abstractNumId w:val="6"/>
  </w:num>
  <w:num w:numId="5" w16cid:durableId="54933529">
    <w:abstractNumId w:val="10"/>
  </w:num>
  <w:num w:numId="6" w16cid:durableId="273487784">
    <w:abstractNumId w:val="3"/>
  </w:num>
  <w:num w:numId="7" w16cid:durableId="81146183">
    <w:abstractNumId w:val="11"/>
  </w:num>
  <w:num w:numId="8" w16cid:durableId="1991862658">
    <w:abstractNumId w:val="2"/>
  </w:num>
  <w:num w:numId="9" w16cid:durableId="1901206200">
    <w:abstractNumId w:val="12"/>
  </w:num>
  <w:num w:numId="10" w16cid:durableId="2098088072">
    <w:abstractNumId w:val="5"/>
  </w:num>
  <w:num w:numId="11" w16cid:durableId="1012608632">
    <w:abstractNumId w:val="4"/>
  </w:num>
  <w:num w:numId="12" w16cid:durableId="1423987060">
    <w:abstractNumId w:val="1"/>
  </w:num>
  <w:num w:numId="13" w16cid:durableId="105234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A"/>
    <w:rsid w:val="000001EF"/>
    <w:rsid w:val="00007322"/>
    <w:rsid w:val="00007728"/>
    <w:rsid w:val="00024584"/>
    <w:rsid w:val="00024730"/>
    <w:rsid w:val="00055E95"/>
    <w:rsid w:val="000635AE"/>
    <w:rsid w:val="0007021F"/>
    <w:rsid w:val="000B2BA5"/>
    <w:rsid w:val="000F2F8C"/>
    <w:rsid w:val="0010006E"/>
    <w:rsid w:val="001045A8"/>
    <w:rsid w:val="00114A91"/>
    <w:rsid w:val="00130BE4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2BA"/>
    <w:rsid w:val="001E3120"/>
    <w:rsid w:val="001E7E0C"/>
    <w:rsid w:val="001F0BB0"/>
    <w:rsid w:val="001F4E6D"/>
    <w:rsid w:val="001F6140"/>
    <w:rsid w:val="00203573"/>
    <w:rsid w:val="0020597D"/>
    <w:rsid w:val="00211579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DD7"/>
    <w:rsid w:val="00307140"/>
    <w:rsid w:val="00316DFF"/>
    <w:rsid w:val="00322C4D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3EA8"/>
    <w:rsid w:val="00405128"/>
    <w:rsid w:val="00406CFF"/>
    <w:rsid w:val="00416B25"/>
    <w:rsid w:val="00420592"/>
    <w:rsid w:val="004319E0"/>
    <w:rsid w:val="00437E8C"/>
    <w:rsid w:val="00440225"/>
    <w:rsid w:val="0047205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5F86"/>
    <w:rsid w:val="004E01EB"/>
    <w:rsid w:val="004E2794"/>
    <w:rsid w:val="00510392"/>
    <w:rsid w:val="00513E2A"/>
    <w:rsid w:val="00566579"/>
    <w:rsid w:val="00566A35"/>
    <w:rsid w:val="0056701E"/>
    <w:rsid w:val="005740D7"/>
    <w:rsid w:val="00593ED5"/>
    <w:rsid w:val="005A0F26"/>
    <w:rsid w:val="005A1B10"/>
    <w:rsid w:val="005A6850"/>
    <w:rsid w:val="005B1B1B"/>
    <w:rsid w:val="005C5932"/>
    <w:rsid w:val="005D3CA7"/>
    <w:rsid w:val="005D4CC1"/>
    <w:rsid w:val="005F4B91"/>
    <w:rsid w:val="005F4F5A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3333"/>
    <w:rsid w:val="0074397C"/>
    <w:rsid w:val="0074403D"/>
    <w:rsid w:val="00746D44"/>
    <w:rsid w:val="007538DC"/>
    <w:rsid w:val="00757803"/>
    <w:rsid w:val="0079206B"/>
    <w:rsid w:val="00796076"/>
    <w:rsid w:val="007C0566"/>
    <w:rsid w:val="007C606B"/>
    <w:rsid w:val="007E13F2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341"/>
    <w:rsid w:val="009A44CE"/>
    <w:rsid w:val="009C4DFC"/>
    <w:rsid w:val="009D44F8"/>
    <w:rsid w:val="009E3160"/>
    <w:rsid w:val="009E6DC4"/>
    <w:rsid w:val="009F220C"/>
    <w:rsid w:val="009F3B05"/>
    <w:rsid w:val="009F4931"/>
    <w:rsid w:val="00A12D24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A35"/>
    <w:rsid w:val="00B10EBE"/>
    <w:rsid w:val="00B236F1"/>
    <w:rsid w:val="00B47B5A"/>
    <w:rsid w:val="00B50F99"/>
    <w:rsid w:val="00B51D1B"/>
    <w:rsid w:val="00B540F4"/>
    <w:rsid w:val="00B60FD0"/>
    <w:rsid w:val="00B622DF"/>
    <w:rsid w:val="00B6332A"/>
    <w:rsid w:val="00B771E0"/>
    <w:rsid w:val="00B81760"/>
    <w:rsid w:val="00B8494C"/>
    <w:rsid w:val="00B93837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4370"/>
    <w:rsid w:val="00CD323D"/>
    <w:rsid w:val="00CE3C99"/>
    <w:rsid w:val="00CE4030"/>
    <w:rsid w:val="00CE64B3"/>
    <w:rsid w:val="00CF1A49"/>
    <w:rsid w:val="00D0630C"/>
    <w:rsid w:val="00D243A9"/>
    <w:rsid w:val="00D305E5"/>
    <w:rsid w:val="00D37942"/>
    <w:rsid w:val="00D37CD3"/>
    <w:rsid w:val="00D66A52"/>
    <w:rsid w:val="00D66EFA"/>
    <w:rsid w:val="00D72A2D"/>
    <w:rsid w:val="00D90E08"/>
    <w:rsid w:val="00D9521A"/>
    <w:rsid w:val="00DA3914"/>
    <w:rsid w:val="00DA59AA"/>
    <w:rsid w:val="00DB6915"/>
    <w:rsid w:val="00DB7E1E"/>
    <w:rsid w:val="00DC1B78"/>
    <w:rsid w:val="00DC2A2F"/>
    <w:rsid w:val="00DC2AB3"/>
    <w:rsid w:val="00DC4097"/>
    <w:rsid w:val="00DC600B"/>
    <w:rsid w:val="00DD02BB"/>
    <w:rsid w:val="00DE0FAA"/>
    <w:rsid w:val="00DE136D"/>
    <w:rsid w:val="00DE6534"/>
    <w:rsid w:val="00DF2D6A"/>
    <w:rsid w:val="00DF4D6C"/>
    <w:rsid w:val="00E01923"/>
    <w:rsid w:val="00E14498"/>
    <w:rsid w:val="00E2397A"/>
    <w:rsid w:val="00E254DB"/>
    <w:rsid w:val="00E300FC"/>
    <w:rsid w:val="00E362DB"/>
    <w:rsid w:val="00E374A3"/>
    <w:rsid w:val="00E42A83"/>
    <w:rsid w:val="00E5632B"/>
    <w:rsid w:val="00E70240"/>
    <w:rsid w:val="00E71E6B"/>
    <w:rsid w:val="00E81CC5"/>
    <w:rsid w:val="00E85A87"/>
    <w:rsid w:val="00E85B4A"/>
    <w:rsid w:val="00E87612"/>
    <w:rsid w:val="00E9528E"/>
    <w:rsid w:val="00EA5099"/>
    <w:rsid w:val="00EC1351"/>
    <w:rsid w:val="00EC4CBF"/>
    <w:rsid w:val="00EE2CA8"/>
    <w:rsid w:val="00EF17E8"/>
    <w:rsid w:val="00EF51D9"/>
    <w:rsid w:val="00F007A6"/>
    <w:rsid w:val="00F02413"/>
    <w:rsid w:val="00F130DD"/>
    <w:rsid w:val="00F24884"/>
    <w:rsid w:val="00F476C4"/>
    <w:rsid w:val="00F61DF9"/>
    <w:rsid w:val="00F8120D"/>
    <w:rsid w:val="00F81960"/>
    <w:rsid w:val="00F8769D"/>
    <w:rsid w:val="00F9350C"/>
    <w:rsid w:val="00F94EB5"/>
    <w:rsid w:val="00F9624D"/>
    <w:rsid w:val="00FB31C1"/>
    <w:rsid w:val="00FB58F2"/>
    <w:rsid w:val="00FC1B7E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8D9DD"/>
  <w15:chartTrackingRefBased/>
  <w15:docId w15:val="{3F88540C-A080-467F-949D-EB40822A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  <w:ind w:left="45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E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A688A508-9B70-4AB8-BC91-90AE06698FF0%7d\%7b04FF99C5-F77D-4B6F-AEC9-850A3119B55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2BFA1770B74F579DD7C3F24584A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63880-0A73-4582-A282-A93825A25613}"/>
      </w:docPartPr>
      <w:docPartBody>
        <w:p w:rsidR="002B55E7" w:rsidRDefault="00F85BA6">
          <w:pPr>
            <w:pStyle w:val="CC2BFA1770B74F579DD7C3F24584A562"/>
          </w:pPr>
          <w:r w:rsidRPr="00CF1A49">
            <w:t>Education</w:t>
          </w:r>
        </w:p>
      </w:docPartBody>
    </w:docPart>
    <w:docPart>
      <w:docPartPr>
        <w:name w:val="5430D58960954C18BF99437B61DBD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457D4-7CB1-4F9E-B982-F7E6AA0DB421}"/>
      </w:docPartPr>
      <w:docPartBody>
        <w:p w:rsidR="002B55E7" w:rsidRDefault="00F85BA6">
          <w:pPr>
            <w:pStyle w:val="5430D58960954C18BF99437B61DBD0ED"/>
          </w:pPr>
          <w:r w:rsidRPr="00CF1A49">
            <w:t>Skills</w:t>
          </w:r>
        </w:p>
      </w:docPartBody>
    </w:docPart>
    <w:docPart>
      <w:docPartPr>
        <w:name w:val="E052843BA5584BDEBED5AD8B945D8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1FEC-D986-4E5D-9123-1A91E02A6CFE}"/>
      </w:docPartPr>
      <w:docPartBody>
        <w:p w:rsidR="002B55E7" w:rsidRDefault="00F85BA6">
          <w:pPr>
            <w:pStyle w:val="E052843BA5584BDEBED5AD8B945D829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A6"/>
    <w:rsid w:val="002B55E7"/>
    <w:rsid w:val="00395C4E"/>
    <w:rsid w:val="003E1A49"/>
    <w:rsid w:val="004476D4"/>
    <w:rsid w:val="00555A3D"/>
    <w:rsid w:val="0072145F"/>
    <w:rsid w:val="00742DCD"/>
    <w:rsid w:val="00F8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C2BFA1770B74F579DD7C3F24584A562">
    <w:name w:val="CC2BFA1770B74F579DD7C3F24584A562"/>
  </w:style>
  <w:style w:type="paragraph" w:customStyle="1" w:styleId="5430D58960954C18BF99437B61DBD0ED">
    <w:name w:val="5430D58960954C18BF99437B61DBD0ED"/>
  </w:style>
  <w:style w:type="paragraph" w:customStyle="1" w:styleId="E052843BA5584BDEBED5AD8B945D8291">
    <w:name w:val="E052843BA5584BDEBED5AD8B945D8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E536-4756-4E3E-A823-5EF0E1A0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{04FF99C5-F77D-4B6F-AEC9-850A3119B55D}tf16402488_win32.dotx</Template>
  <TotalTime>24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tafara cheu</cp:lastModifiedBy>
  <cp:revision>3</cp:revision>
  <dcterms:created xsi:type="dcterms:W3CDTF">2023-07-20T08:14:00Z</dcterms:created>
  <dcterms:modified xsi:type="dcterms:W3CDTF">2023-07-20T08:36:00Z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172467593</vt:i4>
  </property>
</Properties>
</file>